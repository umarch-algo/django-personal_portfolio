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42B0B4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0B7D4C0" w14:textId="31636AE3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769825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5B962F3" w14:textId="2A7E00B9" w:rsidR="001B2ABD" w:rsidRDefault="00735964" w:rsidP="001B2ABD">
            <w:pPr>
              <w:pStyle w:val="Title"/>
            </w:pPr>
            <w:r>
              <w:t>umar nawaz ch</w:t>
            </w:r>
          </w:p>
          <w:p w14:paraId="5415D220" w14:textId="03855CA7" w:rsidR="001B2ABD" w:rsidRDefault="00735964" w:rsidP="001B2ABD">
            <w:pPr>
              <w:pStyle w:val="Subtitle"/>
            </w:pPr>
            <w:r>
              <w:rPr>
                <w:spacing w:val="0"/>
                <w:w w:val="100"/>
              </w:rPr>
              <w:t>Internship</w:t>
            </w:r>
          </w:p>
        </w:tc>
      </w:tr>
      <w:tr w:rsidR="001B2ABD" w14:paraId="0CDF168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7DB5A496BCB4372BF4994327E33B2F4"/>
              </w:placeholder>
              <w:temporary/>
              <w:showingPlcHdr/>
              <w15:appearance w15:val="hidden"/>
            </w:sdtPr>
            <w:sdtEndPr/>
            <w:sdtContent>
              <w:p w14:paraId="625BE9E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B32CDD3" w14:textId="1B554AA0" w:rsidR="00036450" w:rsidRDefault="008059F2" w:rsidP="008059F2">
            <w:proofErr w:type="gramStart"/>
            <w:r>
              <w:t>I’m</w:t>
            </w:r>
            <w:proofErr w:type="gramEnd"/>
            <w:r>
              <w:t xml:space="preserve"> an organized person with a mind which is always ready to learn and enhance his skills. Working hard and get thing done in time is my strong quality.</w:t>
            </w:r>
          </w:p>
          <w:p w14:paraId="321C9DB0" w14:textId="51DCDB16" w:rsidR="008059F2" w:rsidRDefault="008059F2" w:rsidP="008059F2">
            <w:r>
              <w:t>I’m the kind of a person who set’s up priorities and work on them accordingly and working in a well known software house is my first priority.</w:t>
            </w:r>
          </w:p>
          <w:p w14:paraId="070EE056" w14:textId="77777777" w:rsidR="00036450" w:rsidRDefault="00036450" w:rsidP="00036450"/>
          <w:sdt>
            <w:sdtPr>
              <w:id w:val="-1954003311"/>
              <w:placeholder>
                <w:docPart w:val="F1F7748DC10A489086B0B1D5F446DD90"/>
              </w:placeholder>
              <w:temporary/>
              <w:showingPlcHdr/>
              <w15:appearance w15:val="hidden"/>
            </w:sdtPr>
            <w:sdtEndPr/>
            <w:sdtContent>
              <w:p w14:paraId="60C0FE0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C071144834047EEB9EE7D71A2F67F75"/>
              </w:placeholder>
              <w:temporary/>
              <w:showingPlcHdr/>
              <w15:appearance w15:val="hidden"/>
            </w:sdtPr>
            <w:sdtEndPr/>
            <w:sdtContent>
              <w:p w14:paraId="66DF75D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5B8A4A1" w14:textId="7372C955" w:rsidR="004D3011" w:rsidRDefault="006D339D" w:rsidP="004D3011">
            <w:r>
              <w:t>0308-4914048</w:t>
            </w:r>
          </w:p>
          <w:p w14:paraId="37908111" w14:textId="77777777" w:rsidR="004D3011" w:rsidRPr="004D3011" w:rsidRDefault="004D3011" w:rsidP="004D3011"/>
          <w:sdt>
            <w:sdtPr>
              <w:id w:val="67859272"/>
              <w:placeholder>
                <w:docPart w:val="D4386A078374472CBE94147ECA1EF5A6"/>
              </w:placeholder>
              <w:temporary/>
              <w:showingPlcHdr/>
              <w15:appearance w15:val="hidden"/>
            </w:sdtPr>
            <w:sdtEndPr/>
            <w:sdtContent>
              <w:p w14:paraId="3DB43514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5651A2E" w14:textId="55A4E148" w:rsidR="004D3011" w:rsidRDefault="006D339D" w:rsidP="004D3011">
            <w:r w:rsidRPr="006D339D">
              <w:t>https://umarnawazch.000webhostapp.com/</w:t>
            </w:r>
          </w:p>
          <w:p w14:paraId="52AA2F5A" w14:textId="77777777" w:rsidR="004D3011" w:rsidRDefault="004D3011" w:rsidP="004D3011"/>
          <w:sdt>
            <w:sdtPr>
              <w:id w:val="-240260293"/>
              <w:placeholder>
                <w:docPart w:val="0A641B5F1C1A4F48955F8781CD08617D"/>
              </w:placeholder>
              <w:temporary/>
              <w:showingPlcHdr/>
              <w15:appearance w15:val="hidden"/>
            </w:sdtPr>
            <w:sdtEndPr/>
            <w:sdtContent>
              <w:p w14:paraId="65E764F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9192654" w14:textId="290A2B0B" w:rsidR="00036450" w:rsidRPr="00E4381A" w:rsidRDefault="006D339D" w:rsidP="004D3011">
            <w:pPr>
              <w:rPr>
                <w:rStyle w:val="Hyperlink"/>
              </w:rPr>
            </w:pPr>
            <w:r>
              <w:t>Umernawaz8@icloud.com</w:t>
            </w:r>
          </w:p>
          <w:sdt>
            <w:sdtPr>
              <w:id w:val="-1444214663"/>
              <w:placeholder>
                <w:docPart w:val="FB2BBD6C6D654BB0A6B8B46609699CE7"/>
              </w:placeholder>
              <w:temporary/>
              <w:showingPlcHdr/>
              <w15:appearance w15:val="hidden"/>
            </w:sdtPr>
            <w:sdtEndPr/>
            <w:sdtContent>
              <w:p w14:paraId="54E0531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CE136E8" w14:textId="0CBEE039" w:rsidR="004D3011" w:rsidRDefault="00D47652" w:rsidP="004D3011">
            <w:r>
              <w:t>Body Building</w:t>
            </w:r>
          </w:p>
          <w:p w14:paraId="2704450A" w14:textId="2EDBFE48" w:rsidR="004D3011" w:rsidRDefault="006D339D" w:rsidP="004D3011">
            <w:r>
              <w:t>Video games</w:t>
            </w:r>
          </w:p>
          <w:p w14:paraId="69D9538B" w14:textId="2C9FA6D1" w:rsidR="004D3011" w:rsidRDefault="006D339D" w:rsidP="004D3011">
            <w:r>
              <w:t>Exploring Internet</w:t>
            </w:r>
          </w:p>
          <w:p w14:paraId="5166DD34" w14:textId="24C8997B" w:rsidR="004D3011" w:rsidRPr="004D3011" w:rsidRDefault="004D3011" w:rsidP="004D3011"/>
        </w:tc>
        <w:tc>
          <w:tcPr>
            <w:tcW w:w="720" w:type="dxa"/>
          </w:tcPr>
          <w:p w14:paraId="7240E85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B22EACF2EE4650960AE99D7E3C4709"/>
              </w:placeholder>
              <w:temporary/>
              <w:showingPlcHdr/>
              <w15:appearance w15:val="hidden"/>
            </w:sdtPr>
            <w:sdtEndPr/>
            <w:sdtContent>
              <w:p w14:paraId="3F1DF9E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C097BB8" w14:textId="1371E66A" w:rsidR="00036450" w:rsidRPr="00036450" w:rsidRDefault="00735964" w:rsidP="00B359E4">
            <w:pPr>
              <w:pStyle w:val="Heading4"/>
            </w:pPr>
            <w:r>
              <w:t xml:space="preserve">Garrison Academy </w:t>
            </w:r>
            <w:proofErr w:type="gramStart"/>
            <w:r>
              <w:t>For</w:t>
            </w:r>
            <w:proofErr w:type="gramEnd"/>
            <w:r>
              <w:t xml:space="preserve"> Boys</w:t>
            </w:r>
          </w:p>
          <w:p w14:paraId="12DC2966" w14:textId="4C961B09" w:rsidR="00036450" w:rsidRPr="00B359E4" w:rsidRDefault="00735964" w:rsidP="00B359E4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2015</w:t>
            </w:r>
          </w:p>
          <w:p w14:paraId="232CE2BB" w14:textId="3F98F1F6" w:rsidR="004D3011" w:rsidRDefault="00036450" w:rsidP="00036450">
            <w:r w:rsidRPr="00036450">
              <w:t>[</w:t>
            </w:r>
            <w:r w:rsidR="00735964">
              <w:t>I did my matric in computer science from garrison with 795 marks.]</w:t>
            </w:r>
          </w:p>
          <w:p w14:paraId="0C02EE03" w14:textId="77777777" w:rsidR="00036450" w:rsidRDefault="00036450" w:rsidP="00036450"/>
          <w:p w14:paraId="6771A6E7" w14:textId="297DA85F" w:rsidR="00036450" w:rsidRPr="00B359E4" w:rsidRDefault="00735964" w:rsidP="00B359E4">
            <w:pPr>
              <w:pStyle w:val="Heading4"/>
            </w:pPr>
            <w:r>
              <w:t>Forman Christian College University</w:t>
            </w:r>
          </w:p>
          <w:p w14:paraId="0E1CE681" w14:textId="62039C88" w:rsidR="00036450" w:rsidRPr="00B359E4" w:rsidRDefault="00735964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2017</w:t>
            </w:r>
          </w:p>
          <w:p w14:paraId="05C39CA3" w14:textId="18129137" w:rsidR="00036450" w:rsidRDefault="00735964" w:rsidP="00036450">
            <w:r>
              <w:t>[I did my intermediate</w:t>
            </w:r>
            <w:r w:rsidR="00404903">
              <w:t xml:space="preserve"> in ICS</w:t>
            </w:r>
            <w:r>
              <w:t xml:space="preserve"> </w:t>
            </w:r>
            <w:r w:rsidR="00404903">
              <w:t xml:space="preserve">from </w:t>
            </w:r>
            <w:proofErr w:type="spellStart"/>
            <w:r w:rsidR="00404903">
              <w:t>Fcc</w:t>
            </w:r>
            <w:proofErr w:type="spellEnd"/>
            <w:r w:rsidR="00404903">
              <w:t xml:space="preserve"> with 688 marks.]</w:t>
            </w:r>
          </w:p>
          <w:p w14:paraId="1B59A86D" w14:textId="150EB338" w:rsidR="00404903" w:rsidRDefault="00404903" w:rsidP="00036450">
            <w:r>
              <w:t>[</w:t>
            </w:r>
            <w:r>
              <w:rPr>
                <w:b/>
                <w:bCs/>
              </w:rPr>
              <w:t>C</w:t>
            </w:r>
            <w:r w:rsidRPr="00404903">
              <w:rPr>
                <w:b/>
                <w:bCs/>
              </w:rPr>
              <w:t>urrently</w:t>
            </w:r>
            <w:r>
              <w:t xml:space="preserve"> I’m doing my </w:t>
            </w:r>
            <w:proofErr w:type="gramStart"/>
            <w:r>
              <w:t>Bachelors in Computer Science</w:t>
            </w:r>
            <w:proofErr w:type="gramEnd"/>
            <w:r>
              <w:t xml:space="preserve"> and my current C.G.P.A is 3.505.]</w:t>
            </w:r>
          </w:p>
          <w:sdt>
            <w:sdtPr>
              <w:id w:val="1001553383"/>
              <w:placeholder>
                <w:docPart w:val="522F3AB945994138AC41605FDBAD678D"/>
              </w:placeholder>
              <w:temporary/>
              <w:showingPlcHdr/>
              <w15:appearance w15:val="hidden"/>
            </w:sdtPr>
            <w:sdtEndPr/>
            <w:sdtContent>
              <w:p w14:paraId="3C5CCE6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F6790FF" w14:textId="3388DBC5" w:rsidR="00036450" w:rsidRDefault="00404903" w:rsidP="00B359E4">
            <w:pPr>
              <w:pStyle w:val="Heading4"/>
              <w:rPr>
                <w:bCs/>
              </w:rPr>
            </w:pPr>
            <w:r>
              <w:t xml:space="preserve">Leads </w:t>
            </w:r>
            <w:proofErr w:type="gramStart"/>
            <w:r>
              <w:t>Estate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IT</w:t>
            </w:r>
            <w:proofErr w:type="gramEnd"/>
            <w:r>
              <w:t xml:space="preserve"> DEPARTMENT</w:t>
            </w:r>
          </w:p>
          <w:p w14:paraId="53327455" w14:textId="7CEB3AFB" w:rsidR="00036450" w:rsidRPr="00036450" w:rsidRDefault="00404903" w:rsidP="00B359E4">
            <w:pPr>
              <w:pStyle w:val="Date"/>
            </w:pPr>
            <w:r>
              <w:t xml:space="preserve">2015 </w:t>
            </w:r>
            <w:r w:rsidR="00036450" w:rsidRPr="00036450">
              <w:t>–</w:t>
            </w:r>
            <w:r>
              <w:t xml:space="preserve"> 2016</w:t>
            </w:r>
          </w:p>
          <w:p w14:paraId="51A5B7B8" w14:textId="515E038E" w:rsidR="00036450" w:rsidRDefault="00404903" w:rsidP="00036450">
            <w:r>
              <w:t xml:space="preserve">[There I was responsible of posting adds, editing Photos and </w:t>
            </w:r>
            <w:r w:rsidR="00D47652">
              <w:t>videos.]</w:t>
            </w:r>
            <w:r w:rsidR="00036450" w:rsidRPr="00036450">
              <w:t xml:space="preserve"> </w:t>
            </w:r>
          </w:p>
          <w:p w14:paraId="5D85FBB0" w14:textId="77777777" w:rsidR="004D3011" w:rsidRDefault="004D3011" w:rsidP="00036450"/>
          <w:p w14:paraId="4EBE3765" w14:textId="77777777" w:rsidR="004D3011" w:rsidRDefault="004D3011" w:rsidP="00036450"/>
          <w:sdt>
            <w:sdtPr>
              <w:id w:val="1669594239"/>
              <w:placeholder>
                <w:docPart w:val="9D60509C88354216AE98780EA126D6EB"/>
              </w:placeholder>
              <w:temporary/>
              <w:showingPlcHdr/>
              <w15:appearance w15:val="hidden"/>
            </w:sdtPr>
            <w:sdtEndPr/>
            <w:sdtContent>
              <w:p w14:paraId="725FF04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5912902" w14:textId="6DBE4291" w:rsidR="00036450" w:rsidRPr="004D3011" w:rsidRDefault="00D47652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70CB46E" wp14:editId="48C10930">
                  <wp:extent cx="3962400" cy="2311400"/>
                  <wp:effectExtent l="0" t="0" r="0" b="1270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56F3877" w14:textId="77777777" w:rsidR="0043117B" w:rsidRDefault="008059F2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59E41" w14:textId="77777777" w:rsidR="00735964" w:rsidRDefault="00735964" w:rsidP="000C45FF">
      <w:r>
        <w:separator/>
      </w:r>
    </w:p>
  </w:endnote>
  <w:endnote w:type="continuationSeparator" w:id="0">
    <w:p w14:paraId="5DFFD015" w14:textId="77777777" w:rsidR="00735964" w:rsidRDefault="0073596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863E3" w14:textId="77777777" w:rsidR="00735964" w:rsidRDefault="00735964" w:rsidP="000C45FF">
      <w:r>
        <w:separator/>
      </w:r>
    </w:p>
  </w:footnote>
  <w:footnote w:type="continuationSeparator" w:id="0">
    <w:p w14:paraId="1B45F39F" w14:textId="77777777" w:rsidR="00735964" w:rsidRDefault="0073596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20A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DE318F" wp14:editId="04201E6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6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4903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D339D"/>
    <w:rsid w:val="00715FCB"/>
    <w:rsid w:val="00735964"/>
    <w:rsid w:val="00743101"/>
    <w:rsid w:val="007775E1"/>
    <w:rsid w:val="007867A0"/>
    <w:rsid w:val="007927F5"/>
    <w:rsid w:val="00802CA0"/>
    <w:rsid w:val="008059F2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7652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F37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CAE9157C-5CD4-4563-9E94-6C51B4A766F6%7d\%7bA43185E3-BBDC-4503-94EA-9BF99074C46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Python</c:v>
                </c:pt>
                <c:pt idx="1">
                  <c:v>Wordpress</c:v>
                </c:pt>
                <c:pt idx="2">
                  <c:v>Html</c:v>
                </c:pt>
                <c:pt idx="3">
                  <c:v>Css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8A-4509-8F24-5EF500A7A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644191"/>
        <c:axId val="505108847"/>
      </c:barChart>
      <c:catAx>
        <c:axId val="506644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08847"/>
        <c:crosses val="autoZero"/>
        <c:auto val="1"/>
        <c:lblAlgn val="ctr"/>
        <c:lblOffset val="100"/>
        <c:noMultiLvlLbl val="0"/>
      </c:catAx>
      <c:valAx>
        <c:axId val="50510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644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DB5A496BCB4372BF4994327E33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5C521-16C2-4A83-B7C3-E40B149396CA}"/>
      </w:docPartPr>
      <w:docPartBody>
        <w:p w:rsidR="00000000" w:rsidRDefault="00B86CE0">
          <w:pPr>
            <w:pStyle w:val="67DB5A496BCB4372BF4994327E33B2F4"/>
          </w:pPr>
          <w:r w:rsidRPr="00D5459D">
            <w:t>Profile</w:t>
          </w:r>
        </w:p>
      </w:docPartBody>
    </w:docPart>
    <w:docPart>
      <w:docPartPr>
        <w:name w:val="F1F7748DC10A489086B0B1D5F446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79455-B796-4970-AD97-26061D8B2322}"/>
      </w:docPartPr>
      <w:docPartBody>
        <w:p w:rsidR="00000000" w:rsidRDefault="00B86CE0">
          <w:pPr>
            <w:pStyle w:val="F1F7748DC10A489086B0B1D5F446DD90"/>
          </w:pPr>
          <w:r w:rsidRPr="00CB0055">
            <w:t>Contact</w:t>
          </w:r>
        </w:p>
      </w:docPartBody>
    </w:docPart>
    <w:docPart>
      <w:docPartPr>
        <w:name w:val="9C071144834047EEB9EE7D71A2F67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B1D30-B5DA-4FE3-82D5-BC139354313D}"/>
      </w:docPartPr>
      <w:docPartBody>
        <w:p w:rsidR="00000000" w:rsidRDefault="00B86CE0">
          <w:pPr>
            <w:pStyle w:val="9C071144834047EEB9EE7D71A2F67F75"/>
          </w:pPr>
          <w:r w:rsidRPr="004D3011">
            <w:t>PHONE:</w:t>
          </w:r>
        </w:p>
      </w:docPartBody>
    </w:docPart>
    <w:docPart>
      <w:docPartPr>
        <w:name w:val="D4386A078374472CBE94147ECA1E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51D94-E8AB-462F-BB95-BC35B0C3B567}"/>
      </w:docPartPr>
      <w:docPartBody>
        <w:p w:rsidR="00000000" w:rsidRDefault="00B86CE0">
          <w:pPr>
            <w:pStyle w:val="D4386A078374472CBE94147ECA1EF5A6"/>
          </w:pPr>
          <w:r w:rsidRPr="004D3011">
            <w:t>WEBSITE:</w:t>
          </w:r>
        </w:p>
      </w:docPartBody>
    </w:docPart>
    <w:docPart>
      <w:docPartPr>
        <w:name w:val="0A641B5F1C1A4F48955F8781CD08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DE9AD-8F9E-4BF0-9FA6-E0D83C5AC20F}"/>
      </w:docPartPr>
      <w:docPartBody>
        <w:p w:rsidR="00000000" w:rsidRDefault="00B86CE0">
          <w:pPr>
            <w:pStyle w:val="0A641B5F1C1A4F48955F8781CD08617D"/>
          </w:pPr>
          <w:r w:rsidRPr="004D3011">
            <w:t>EMAIL:</w:t>
          </w:r>
        </w:p>
      </w:docPartBody>
    </w:docPart>
    <w:docPart>
      <w:docPartPr>
        <w:name w:val="FB2BBD6C6D654BB0A6B8B46609699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066ED-5125-48FB-9754-CB8842CD1D32}"/>
      </w:docPartPr>
      <w:docPartBody>
        <w:p w:rsidR="00000000" w:rsidRDefault="00B86CE0">
          <w:pPr>
            <w:pStyle w:val="FB2BBD6C6D654BB0A6B8B46609699CE7"/>
          </w:pPr>
          <w:r w:rsidRPr="00CB0055">
            <w:t>Hobbies</w:t>
          </w:r>
        </w:p>
      </w:docPartBody>
    </w:docPart>
    <w:docPart>
      <w:docPartPr>
        <w:name w:val="C1B22EACF2EE4650960AE99D7E3C4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BEE73-812B-451D-AB7F-97934F23F898}"/>
      </w:docPartPr>
      <w:docPartBody>
        <w:p w:rsidR="00000000" w:rsidRDefault="00B86CE0">
          <w:pPr>
            <w:pStyle w:val="C1B22EACF2EE4650960AE99D7E3C4709"/>
          </w:pPr>
          <w:r w:rsidRPr="00036450">
            <w:t>EDUCATION</w:t>
          </w:r>
        </w:p>
      </w:docPartBody>
    </w:docPart>
    <w:docPart>
      <w:docPartPr>
        <w:name w:val="522F3AB945994138AC41605FDBAD6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DA8B-E21C-4A22-A7A0-0320969DAAF3}"/>
      </w:docPartPr>
      <w:docPartBody>
        <w:p w:rsidR="00000000" w:rsidRDefault="00B86CE0">
          <w:pPr>
            <w:pStyle w:val="522F3AB945994138AC41605FDBAD678D"/>
          </w:pPr>
          <w:r w:rsidRPr="00036450">
            <w:t>WORK EXPERIENCE</w:t>
          </w:r>
        </w:p>
      </w:docPartBody>
    </w:docPart>
    <w:docPart>
      <w:docPartPr>
        <w:name w:val="9D60509C88354216AE98780EA126D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055C1-7CF5-42C0-9A04-F68923CC834E}"/>
      </w:docPartPr>
      <w:docPartBody>
        <w:p w:rsidR="00000000" w:rsidRDefault="00B86CE0">
          <w:pPr>
            <w:pStyle w:val="9D60509C88354216AE98780EA126D6E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8D2E2B42B4C29B8EA3A748831A2E9">
    <w:name w:val="25D8D2E2B42B4C29B8EA3A748831A2E9"/>
  </w:style>
  <w:style w:type="paragraph" w:customStyle="1" w:styleId="7B5BDF4073DA4EF7894A8D28DA77B282">
    <w:name w:val="7B5BDF4073DA4EF7894A8D28DA77B282"/>
  </w:style>
  <w:style w:type="paragraph" w:customStyle="1" w:styleId="67DB5A496BCB4372BF4994327E33B2F4">
    <w:name w:val="67DB5A496BCB4372BF4994327E33B2F4"/>
  </w:style>
  <w:style w:type="paragraph" w:customStyle="1" w:styleId="15B78D47895A4064A6AA39D3898886F6">
    <w:name w:val="15B78D47895A4064A6AA39D3898886F6"/>
  </w:style>
  <w:style w:type="paragraph" w:customStyle="1" w:styleId="F1F7748DC10A489086B0B1D5F446DD90">
    <w:name w:val="F1F7748DC10A489086B0B1D5F446DD90"/>
  </w:style>
  <w:style w:type="paragraph" w:customStyle="1" w:styleId="9C071144834047EEB9EE7D71A2F67F75">
    <w:name w:val="9C071144834047EEB9EE7D71A2F67F75"/>
  </w:style>
  <w:style w:type="paragraph" w:customStyle="1" w:styleId="2320E283D1DD4879B3C8221244BD3D75">
    <w:name w:val="2320E283D1DD4879B3C8221244BD3D75"/>
  </w:style>
  <w:style w:type="paragraph" w:customStyle="1" w:styleId="D4386A078374472CBE94147ECA1EF5A6">
    <w:name w:val="D4386A078374472CBE94147ECA1EF5A6"/>
  </w:style>
  <w:style w:type="paragraph" w:customStyle="1" w:styleId="32C186347D064CEA940AE84DD4189447">
    <w:name w:val="32C186347D064CEA940AE84DD4189447"/>
  </w:style>
  <w:style w:type="paragraph" w:customStyle="1" w:styleId="0A641B5F1C1A4F48955F8781CD08617D">
    <w:name w:val="0A641B5F1C1A4F48955F8781CD08617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A28295F480449890ACE2331BDDF356">
    <w:name w:val="5AA28295F480449890ACE2331BDDF356"/>
  </w:style>
  <w:style w:type="paragraph" w:customStyle="1" w:styleId="FB2BBD6C6D654BB0A6B8B46609699CE7">
    <w:name w:val="FB2BBD6C6D654BB0A6B8B46609699CE7"/>
  </w:style>
  <w:style w:type="paragraph" w:customStyle="1" w:styleId="E866BCA07AA1493D8F620FB87D1E2995">
    <w:name w:val="E866BCA07AA1493D8F620FB87D1E2995"/>
  </w:style>
  <w:style w:type="paragraph" w:customStyle="1" w:styleId="BB165D27ECDF41078C5627C0B84C4C3D">
    <w:name w:val="BB165D27ECDF41078C5627C0B84C4C3D"/>
  </w:style>
  <w:style w:type="paragraph" w:customStyle="1" w:styleId="2F9A10D3EF5B48DFB4B23CAECAA0DFC5">
    <w:name w:val="2F9A10D3EF5B48DFB4B23CAECAA0DFC5"/>
  </w:style>
  <w:style w:type="paragraph" w:customStyle="1" w:styleId="7A1017ECCAA1404BB74A95B546A77DAA">
    <w:name w:val="7A1017ECCAA1404BB74A95B546A77DAA"/>
  </w:style>
  <w:style w:type="paragraph" w:customStyle="1" w:styleId="C1B22EACF2EE4650960AE99D7E3C4709">
    <w:name w:val="C1B22EACF2EE4650960AE99D7E3C4709"/>
  </w:style>
  <w:style w:type="paragraph" w:customStyle="1" w:styleId="BCE596DC950546E4ADB86BD127381E9F">
    <w:name w:val="BCE596DC950546E4ADB86BD127381E9F"/>
  </w:style>
  <w:style w:type="paragraph" w:customStyle="1" w:styleId="A41FEB81A7B346B392E7362C917884B5">
    <w:name w:val="A41FEB81A7B346B392E7362C917884B5"/>
  </w:style>
  <w:style w:type="paragraph" w:customStyle="1" w:styleId="5184D6ACBACA4F9B94E5D09BA33F1678">
    <w:name w:val="5184D6ACBACA4F9B94E5D09BA33F1678"/>
  </w:style>
  <w:style w:type="paragraph" w:customStyle="1" w:styleId="1556CACC2850462E9ED972590DA81DD7">
    <w:name w:val="1556CACC2850462E9ED972590DA81DD7"/>
  </w:style>
  <w:style w:type="paragraph" w:customStyle="1" w:styleId="A042444F3F154E07928219607317A50F">
    <w:name w:val="A042444F3F154E07928219607317A50F"/>
  </w:style>
  <w:style w:type="paragraph" w:customStyle="1" w:styleId="DC6AEE368E8C470A99B33FE64FDB113D">
    <w:name w:val="DC6AEE368E8C470A99B33FE64FDB113D"/>
  </w:style>
  <w:style w:type="paragraph" w:customStyle="1" w:styleId="46A3DF00A9E64EF1A2F7DE8E35EC95E6">
    <w:name w:val="46A3DF00A9E64EF1A2F7DE8E35EC95E6"/>
  </w:style>
  <w:style w:type="paragraph" w:customStyle="1" w:styleId="522F3AB945994138AC41605FDBAD678D">
    <w:name w:val="522F3AB945994138AC41605FDBAD678D"/>
  </w:style>
  <w:style w:type="paragraph" w:customStyle="1" w:styleId="A0AE668EF17F4E7EAC48F90792906F75">
    <w:name w:val="A0AE668EF17F4E7EAC48F90792906F75"/>
  </w:style>
  <w:style w:type="paragraph" w:customStyle="1" w:styleId="552364250BC5474BA04D9357C6214C3D">
    <w:name w:val="552364250BC5474BA04D9357C6214C3D"/>
  </w:style>
  <w:style w:type="paragraph" w:customStyle="1" w:styleId="612B57A4A5F34C8C93AE2E523D68ED70">
    <w:name w:val="612B57A4A5F34C8C93AE2E523D68ED70"/>
  </w:style>
  <w:style w:type="paragraph" w:customStyle="1" w:styleId="2983ED4A02474DBD8E73DDF1FDCFB5E2">
    <w:name w:val="2983ED4A02474DBD8E73DDF1FDCFB5E2"/>
  </w:style>
  <w:style w:type="paragraph" w:customStyle="1" w:styleId="359BE036500B4588A864800B09D11D4D">
    <w:name w:val="359BE036500B4588A864800B09D11D4D"/>
  </w:style>
  <w:style w:type="paragraph" w:customStyle="1" w:styleId="DB411FF2173D470880BAF1D3DF09E876">
    <w:name w:val="DB411FF2173D470880BAF1D3DF09E876"/>
  </w:style>
  <w:style w:type="paragraph" w:customStyle="1" w:styleId="7D39B9F07A5344F5AAD057A6BDD3FBAC">
    <w:name w:val="7D39B9F07A5344F5AAD057A6BDD3FBAC"/>
  </w:style>
  <w:style w:type="paragraph" w:customStyle="1" w:styleId="D68EA933CC324A0B8D85BECF3C26546C">
    <w:name w:val="D68EA933CC324A0B8D85BECF3C26546C"/>
  </w:style>
  <w:style w:type="paragraph" w:customStyle="1" w:styleId="7B7D0A53813241328345EC7F83F1CD0F">
    <w:name w:val="7B7D0A53813241328345EC7F83F1CD0F"/>
  </w:style>
  <w:style w:type="paragraph" w:customStyle="1" w:styleId="C555C56693E34018810D5D315DB565BE">
    <w:name w:val="C555C56693E34018810D5D315DB565BE"/>
  </w:style>
  <w:style w:type="paragraph" w:customStyle="1" w:styleId="DED1FB08F78C43E8921FC9273184DA27">
    <w:name w:val="DED1FB08F78C43E8921FC9273184DA27"/>
  </w:style>
  <w:style w:type="paragraph" w:customStyle="1" w:styleId="021B806E292B4B4184E5B37B0D4F6168">
    <w:name w:val="021B806E292B4B4184E5B37B0D4F6168"/>
  </w:style>
  <w:style w:type="paragraph" w:customStyle="1" w:styleId="211DD3B0A6224388AE34164B37199A05">
    <w:name w:val="211DD3B0A6224388AE34164B37199A05"/>
  </w:style>
  <w:style w:type="paragraph" w:customStyle="1" w:styleId="ABF448886D8742C490EF055893BDC9D3">
    <w:name w:val="ABF448886D8742C490EF055893BDC9D3"/>
  </w:style>
  <w:style w:type="paragraph" w:customStyle="1" w:styleId="A98C3F16FC2643FE9CADD75A7814A1BC">
    <w:name w:val="A98C3F16FC2643FE9CADD75A7814A1B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D60509C88354216AE98780EA126D6EB">
    <w:name w:val="9D60509C88354216AE98780EA126D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{A43185E3-BBDC-4503-94EA-9BF99074C46F}tf00546271_win32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2020-09-19T04:11:00Z</dcterms:created>
  <dcterms:modified xsi:type="dcterms:W3CDTF">2020-09-19T05:33:00Z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